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7423FBAB" wp14:editId="237AB82C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35F83CF0" wp14:editId="0F468B92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2065255A" wp14:editId="6356A1D8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8BC57F" wp14:editId="46244D70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6DEF" w:rsidRPr="00336DEF" w:rsidRDefault="00A521D2" w:rsidP="00336DEF">
                                <w:r w:rsidRPr="00A521D2">
                                  <w:rPr>
                                    <w:sz w:val="32"/>
                                  </w:rPr>
                                  <w:t xml:space="preserve">Projektteam: </w:t>
                                </w:r>
                                <w:r w:rsidR="00937CA9">
                                  <w:rPr>
                                    <w:sz w:val="32"/>
                                  </w:rPr>
                                  <w:t>Benjamin Raison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BC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336DEF" w:rsidRPr="00336DEF" w:rsidRDefault="00A521D2" w:rsidP="00336DEF">
                          <w:r w:rsidRPr="00A521D2">
                            <w:rPr>
                              <w:sz w:val="32"/>
                            </w:rPr>
                            <w:t xml:space="preserve">Projektteam: </w:t>
                          </w:r>
                          <w:r w:rsidR="00937CA9">
                            <w:rPr>
                              <w:sz w:val="32"/>
                            </w:rPr>
                            <w:t>Benjamin Raison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BB9348" wp14:editId="2C0E29F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untertitel"/>
                                  <w:ind w:left="0"/>
                                </w:pPr>
                                <w:r>
                                  <w:t>Testkonzept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B9348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untertitel"/>
                            <w:ind w:left="0"/>
                          </w:pPr>
                          <w:r>
                            <w:t>Testkonzept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6BD4E6" wp14:editId="61D346EE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937CA9" w:rsidP="006C618E">
                                <w:pPr>
                                  <w:pStyle w:val="Haupttitel"/>
                                </w:pPr>
                                <w:r>
                                  <w:t>Resonance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BD4E6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937CA9" w:rsidP="006C618E">
                          <w:pPr>
                            <w:pStyle w:val="Haupttitel"/>
                          </w:pPr>
                          <w:r>
                            <w:t>Resonance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937CA9">
          <w:pPr>
            <w:spacing w:after="200"/>
            <w:rPr>
              <w:b/>
            </w:rPr>
          </w:pPr>
          <w:r w:rsidRPr="00583440">
            <w:rPr>
              <w:b/>
              <w:noProof/>
              <w:lang w:eastAsia="de-CH"/>
            </w:rPr>
            <w:drawing>
              <wp:anchor distT="0" distB="0" distL="114300" distR="114300" simplePos="0" relativeHeight="251673600" behindDoc="0" locked="0" layoutInCell="1" allowOverlap="1" wp14:anchorId="58BBD6CA" wp14:editId="392BFA98">
                <wp:simplePos x="0" y="0"/>
                <wp:positionH relativeFrom="margin">
                  <wp:posOffset>1390650</wp:posOffset>
                </wp:positionH>
                <wp:positionV relativeFrom="margin">
                  <wp:posOffset>3400425</wp:posOffset>
                </wp:positionV>
                <wp:extent cx="2365200" cy="2365200"/>
                <wp:effectExtent l="0" t="0" r="0" b="0"/>
                <wp:wrapSquare wrapText="bothSides"/>
                <wp:docPr id="13" name="Grafik 13" descr="D:\Users\zraisb\Pictures\resonan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Users\zraisb\Pictures\resonan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5200" cy="23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581C">
            <w:rPr>
              <w:b/>
            </w:rPr>
            <w:br w:type="page"/>
          </w:r>
        </w:p>
        <w:p w:rsidR="00A521D2" w:rsidRDefault="00A521D2" w:rsidP="00A521D2">
          <w:pPr>
            <w:pStyle w:val="berschrift1"/>
          </w:pPr>
          <w:r w:rsidRPr="00A521D2">
            <w:lastRenderedPageBreak/>
            <w:t>Testumgebung</w:t>
          </w:r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tbl>
          <w:tblPr>
            <w:tblStyle w:val="EinfacheTabelle1"/>
            <w:tblW w:w="0" w:type="auto"/>
            <w:tblLook w:val="04A0" w:firstRow="1" w:lastRow="0" w:firstColumn="1" w:lastColumn="0" w:noHBand="0" w:noVBand="1"/>
          </w:tblPr>
          <w:tblGrid>
            <w:gridCol w:w="4587"/>
            <w:gridCol w:w="4587"/>
          </w:tblGrid>
          <w:tr w:rsidR="00937CA9" w:rsidTr="008E35E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7" w:type="dxa"/>
              </w:tcPr>
              <w:p w:rsidR="00937CA9" w:rsidRPr="00937CA9" w:rsidRDefault="00937CA9" w:rsidP="00937CA9">
                <w:r>
                  <w:t>Betriebssystem</w:t>
                </w:r>
              </w:p>
            </w:tc>
            <w:tc>
              <w:tcPr>
                <w:tcW w:w="4587" w:type="dxa"/>
              </w:tcPr>
              <w:p w:rsidR="00937CA9" w:rsidRPr="00937CA9" w:rsidRDefault="00937CA9" w:rsidP="00937CA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Windows 7</w:t>
                </w:r>
              </w:p>
            </w:tc>
          </w:tr>
          <w:tr w:rsidR="00937CA9" w:rsidTr="008E35E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7" w:type="dxa"/>
              </w:tcPr>
              <w:p w:rsidR="00937CA9" w:rsidRPr="00937CA9" w:rsidRDefault="00937CA9" w:rsidP="00937CA9">
                <w:r>
                  <w:t>Webserver</w:t>
                </w:r>
              </w:p>
            </w:tc>
            <w:tc>
              <w:tcPr>
                <w:tcW w:w="4587" w:type="dxa"/>
              </w:tcPr>
              <w:p w:rsidR="00937CA9" w:rsidRPr="00937CA9" w:rsidRDefault="00937CA9" w:rsidP="00937CA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Apache2 mit XAMPP</w:t>
                </w:r>
              </w:p>
            </w:tc>
          </w:tr>
          <w:tr w:rsidR="00937CA9" w:rsidTr="008E35E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7" w:type="dxa"/>
              </w:tcPr>
              <w:p w:rsidR="00937CA9" w:rsidRPr="00937CA9" w:rsidRDefault="00937CA9" w:rsidP="00937CA9">
                <w:r>
                  <w:t>PHP</w:t>
                </w:r>
              </w:p>
            </w:tc>
            <w:tc>
              <w:tcPr>
                <w:tcW w:w="4587" w:type="dxa"/>
              </w:tcPr>
              <w:p w:rsidR="00937CA9" w:rsidRPr="00937CA9" w:rsidRDefault="00937CA9" w:rsidP="00937C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PHP7 mit XAMPP</w:t>
                </w:r>
              </w:p>
            </w:tc>
          </w:tr>
          <w:tr w:rsidR="00937CA9" w:rsidTr="008E35E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7" w:type="dxa"/>
              </w:tcPr>
              <w:p w:rsidR="00937CA9" w:rsidRPr="00937CA9" w:rsidRDefault="00937CA9" w:rsidP="00937CA9">
                <w:r>
                  <w:t>Google Chrome</w:t>
                </w:r>
              </w:p>
            </w:tc>
            <w:tc>
              <w:tcPr>
                <w:tcW w:w="4587" w:type="dxa"/>
              </w:tcPr>
              <w:p w:rsidR="00937CA9" w:rsidRPr="00937CA9" w:rsidRDefault="00937CA9" w:rsidP="00937CA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56</w:t>
                </w:r>
              </w:p>
            </w:tc>
          </w:tr>
          <w:tr w:rsidR="00937CA9" w:rsidTr="008E35E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7" w:type="dxa"/>
              </w:tcPr>
              <w:p w:rsidR="00937CA9" w:rsidRPr="00937CA9" w:rsidRDefault="00937CA9" w:rsidP="00937CA9">
                <w:r>
                  <w:t>Firefox</w:t>
                </w:r>
              </w:p>
            </w:tc>
            <w:tc>
              <w:tcPr>
                <w:tcW w:w="4587" w:type="dxa"/>
              </w:tcPr>
              <w:p w:rsidR="00937CA9" w:rsidRPr="00937CA9" w:rsidRDefault="00937CA9" w:rsidP="00937C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47</w:t>
                </w:r>
              </w:p>
            </w:tc>
          </w:tr>
        </w:tbl>
        <w:p w:rsidR="00DB7634" w:rsidRPr="00937CA9" w:rsidRDefault="00857AE8" w:rsidP="00937CA9">
          <w:pPr>
            <w:rPr>
              <w:highlight w:val="yellow"/>
            </w:rPr>
          </w:pPr>
        </w:p>
      </w:sdtContent>
    </w:sdt>
    <w:p w:rsidR="00A521D2" w:rsidRDefault="00A521D2" w:rsidP="00A521D2">
      <w:pPr>
        <w:pStyle w:val="berschrift1"/>
      </w:pPr>
      <w:r>
        <w:t>Testfälle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Tr="00A52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Default="00A521D2" w:rsidP="00A521D2">
            <w:r>
              <w:t>Abschnitt</w:t>
            </w:r>
          </w:p>
        </w:tc>
        <w:tc>
          <w:tcPr>
            <w:tcW w:w="7272" w:type="dxa"/>
          </w:tcPr>
          <w:p w:rsidR="00A521D2" w:rsidRDefault="00A521D2" w:rsidP="00A521D2">
            <w:r>
              <w:t>Inhalt</w:t>
            </w:r>
          </w:p>
        </w:tc>
      </w:tr>
      <w:tr w:rsidR="00A521D2" w:rsidRPr="00937CA9" w:rsidTr="00A521D2">
        <w:tc>
          <w:tcPr>
            <w:tcW w:w="2020" w:type="dxa"/>
          </w:tcPr>
          <w:p w:rsidR="00A521D2" w:rsidRPr="00937CA9" w:rsidRDefault="00A521D2" w:rsidP="00A521D2">
            <w:pPr>
              <w:rPr>
                <w:b/>
              </w:rPr>
            </w:pPr>
            <w:r w:rsidRPr="00937CA9">
              <w:rPr>
                <w:b/>
              </w:rPr>
              <w:t>ID</w:t>
            </w:r>
          </w:p>
        </w:tc>
        <w:tc>
          <w:tcPr>
            <w:tcW w:w="7272" w:type="dxa"/>
          </w:tcPr>
          <w:p w:rsidR="00A521D2" w:rsidRPr="00937CA9" w:rsidRDefault="00937CA9" w:rsidP="00A521D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ST-00</w:t>
            </w:r>
          </w:p>
        </w:tc>
      </w:tr>
      <w:tr w:rsidR="00A521D2" w:rsidRPr="00937CA9" w:rsidTr="00A521D2">
        <w:tc>
          <w:tcPr>
            <w:tcW w:w="2020" w:type="dxa"/>
          </w:tcPr>
          <w:p w:rsidR="00A521D2" w:rsidRPr="00937CA9" w:rsidRDefault="00A521D2" w:rsidP="00A521D2">
            <w:pPr>
              <w:rPr>
                <w:b/>
              </w:rPr>
            </w:pPr>
            <w:r w:rsidRPr="00937CA9">
              <w:rPr>
                <w:b/>
              </w:rPr>
              <w:t>Anforderungen</w:t>
            </w:r>
          </w:p>
        </w:tc>
        <w:tc>
          <w:tcPr>
            <w:tcW w:w="7272" w:type="dxa"/>
          </w:tcPr>
          <w:p w:rsidR="00A521D2" w:rsidRPr="00937CA9" w:rsidRDefault="00937CA9" w:rsidP="00937CA9">
            <w:r>
              <w:t>F-01</w:t>
            </w:r>
          </w:p>
        </w:tc>
      </w:tr>
      <w:tr w:rsidR="00A521D2" w:rsidRPr="00937CA9" w:rsidTr="00A521D2">
        <w:tc>
          <w:tcPr>
            <w:tcW w:w="2020" w:type="dxa"/>
          </w:tcPr>
          <w:p w:rsidR="00A521D2" w:rsidRPr="00937CA9" w:rsidRDefault="00A521D2" w:rsidP="00A521D2">
            <w:pPr>
              <w:rPr>
                <w:b/>
              </w:rPr>
            </w:pPr>
            <w:r w:rsidRPr="00937CA9">
              <w:rPr>
                <w:b/>
              </w:rPr>
              <w:t>Vorbedingungen</w:t>
            </w:r>
          </w:p>
        </w:tc>
        <w:tc>
          <w:tcPr>
            <w:tcW w:w="7272" w:type="dxa"/>
          </w:tcPr>
          <w:p w:rsidR="00A521D2" w:rsidRPr="00937CA9" w:rsidRDefault="00937CA9" w:rsidP="00937CA9">
            <w:r>
              <w:t>Der Webserver läuft</w:t>
            </w:r>
          </w:p>
        </w:tc>
      </w:tr>
      <w:tr w:rsidR="00A521D2" w:rsidRPr="00937CA9" w:rsidTr="00A521D2">
        <w:tc>
          <w:tcPr>
            <w:tcW w:w="2020" w:type="dxa"/>
          </w:tcPr>
          <w:p w:rsidR="00A521D2" w:rsidRPr="00937CA9" w:rsidRDefault="00A521D2" w:rsidP="00A521D2">
            <w:pPr>
              <w:rPr>
                <w:b/>
              </w:rPr>
            </w:pPr>
            <w:r w:rsidRPr="00937CA9">
              <w:rPr>
                <w:b/>
              </w:rPr>
              <w:t>Ablauf</w:t>
            </w:r>
          </w:p>
        </w:tc>
        <w:tc>
          <w:tcPr>
            <w:tcW w:w="7272" w:type="dxa"/>
          </w:tcPr>
          <w:p w:rsidR="00A521D2" w:rsidRPr="00937CA9" w:rsidRDefault="008E35E3" w:rsidP="00A83C08">
            <w:r>
              <w:t>localhost wird im Webbrowser aufgerufen</w:t>
            </w:r>
          </w:p>
        </w:tc>
      </w:tr>
      <w:tr w:rsidR="00A521D2" w:rsidRPr="00937CA9" w:rsidTr="00A521D2">
        <w:tc>
          <w:tcPr>
            <w:tcW w:w="2020" w:type="dxa"/>
          </w:tcPr>
          <w:p w:rsidR="00A521D2" w:rsidRPr="00937CA9" w:rsidRDefault="00A521D2" w:rsidP="00A521D2">
            <w:pPr>
              <w:rPr>
                <w:b/>
              </w:rPr>
            </w:pPr>
            <w:r w:rsidRPr="00937CA9">
              <w:rPr>
                <w:b/>
              </w:rPr>
              <w:t>Erwartetes Resultat</w:t>
            </w:r>
          </w:p>
        </w:tc>
        <w:tc>
          <w:tcPr>
            <w:tcW w:w="7272" w:type="dxa"/>
          </w:tcPr>
          <w:p w:rsidR="00A521D2" w:rsidRPr="00937CA9" w:rsidRDefault="00937CA9" w:rsidP="00937CA9">
            <w:r>
              <w:t>Die Startseite wird angezeigt</w:t>
            </w:r>
          </w:p>
        </w:tc>
      </w:tr>
    </w:tbl>
    <w:p w:rsidR="00A83C08" w:rsidRDefault="00A83C08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937CA9" w:rsidTr="00F70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937CA9" w:rsidRDefault="00937CA9" w:rsidP="00F70B2B">
            <w:r>
              <w:t>Abschnitt</w:t>
            </w:r>
          </w:p>
        </w:tc>
        <w:tc>
          <w:tcPr>
            <w:tcW w:w="7272" w:type="dxa"/>
          </w:tcPr>
          <w:p w:rsidR="00937CA9" w:rsidRDefault="00937CA9" w:rsidP="00F70B2B">
            <w:r>
              <w:t>Inhalt</w:t>
            </w:r>
          </w:p>
        </w:tc>
      </w:tr>
      <w:tr w:rsidR="00937CA9" w:rsidRPr="00937CA9" w:rsidTr="00F70B2B">
        <w:tc>
          <w:tcPr>
            <w:tcW w:w="2020" w:type="dxa"/>
          </w:tcPr>
          <w:p w:rsidR="00937CA9" w:rsidRPr="00937CA9" w:rsidRDefault="00937CA9" w:rsidP="00F70B2B">
            <w:pPr>
              <w:rPr>
                <w:b/>
              </w:rPr>
            </w:pPr>
            <w:r w:rsidRPr="00937CA9">
              <w:rPr>
                <w:b/>
              </w:rPr>
              <w:t>ID</w:t>
            </w:r>
          </w:p>
        </w:tc>
        <w:tc>
          <w:tcPr>
            <w:tcW w:w="7272" w:type="dxa"/>
          </w:tcPr>
          <w:p w:rsidR="00937CA9" w:rsidRPr="00937CA9" w:rsidRDefault="00937CA9" w:rsidP="00F70B2B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FT-01</w:t>
            </w:r>
            <w:r w:rsidR="00535CB3">
              <w:rPr>
                <w:noProof/>
                <w:lang w:val="fr-CH"/>
              </w:rPr>
              <w:t xml:space="preserve"> / ST-01</w:t>
            </w:r>
            <w:bookmarkStart w:id="19" w:name="_GoBack"/>
            <w:bookmarkEnd w:id="19"/>
          </w:p>
        </w:tc>
      </w:tr>
      <w:tr w:rsidR="00937CA9" w:rsidRPr="00937CA9" w:rsidTr="00F70B2B">
        <w:tc>
          <w:tcPr>
            <w:tcW w:w="2020" w:type="dxa"/>
          </w:tcPr>
          <w:p w:rsidR="00937CA9" w:rsidRPr="00937CA9" w:rsidRDefault="00937CA9" w:rsidP="00F70B2B">
            <w:pPr>
              <w:rPr>
                <w:b/>
              </w:rPr>
            </w:pPr>
            <w:r w:rsidRPr="00937CA9">
              <w:rPr>
                <w:b/>
              </w:rPr>
              <w:t>Anforderungen</w:t>
            </w:r>
          </w:p>
        </w:tc>
        <w:tc>
          <w:tcPr>
            <w:tcW w:w="7272" w:type="dxa"/>
          </w:tcPr>
          <w:p w:rsidR="00937CA9" w:rsidRPr="00937CA9" w:rsidRDefault="00937CA9" w:rsidP="00F70B2B">
            <w:r>
              <w:t>F-02</w:t>
            </w:r>
          </w:p>
        </w:tc>
      </w:tr>
      <w:tr w:rsidR="00937CA9" w:rsidRPr="00937CA9" w:rsidTr="00F70B2B">
        <w:tc>
          <w:tcPr>
            <w:tcW w:w="2020" w:type="dxa"/>
          </w:tcPr>
          <w:p w:rsidR="00937CA9" w:rsidRPr="00937CA9" w:rsidRDefault="00937CA9" w:rsidP="00F70B2B">
            <w:pPr>
              <w:rPr>
                <w:b/>
              </w:rPr>
            </w:pPr>
            <w:r w:rsidRPr="00937CA9">
              <w:rPr>
                <w:b/>
              </w:rPr>
              <w:t>Vorbedingungen</w:t>
            </w:r>
          </w:p>
        </w:tc>
        <w:tc>
          <w:tcPr>
            <w:tcW w:w="7272" w:type="dxa"/>
          </w:tcPr>
          <w:p w:rsidR="00937CA9" w:rsidRPr="00937CA9" w:rsidRDefault="00937CA9" w:rsidP="00F70B2B">
            <w:r>
              <w:t>Der Webserver und die Datenbank läuft</w:t>
            </w:r>
          </w:p>
        </w:tc>
      </w:tr>
      <w:tr w:rsidR="00937CA9" w:rsidRPr="00937CA9" w:rsidTr="00F70B2B">
        <w:tc>
          <w:tcPr>
            <w:tcW w:w="2020" w:type="dxa"/>
          </w:tcPr>
          <w:p w:rsidR="00937CA9" w:rsidRPr="00937CA9" w:rsidRDefault="00937CA9" w:rsidP="00F70B2B">
            <w:pPr>
              <w:rPr>
                <w:b/>
              </w:rPr>
            </w:pPr>
            <w:r w:rsidRPr="00937CA9">
              <w:rPr>
                <w:b/>
              </w:rPr>
              <w:t>Ablauf</w:t>
            </w:r>
          </w:p>
        </w:tc>
        <w:tc>
          <w:tcPr>
            <w:tcW w:w="7272" w:type="dxa"/>
          </w:tcPr>
          <w:p w:rsidR="00937CA9" w:rsidRPr="00937CA9" w:rsidRDefault="008E35E3" w:rsidP="008E35E3">
            <w:r w:rsidRPr="008E35E3">
              <w:rPr>
                <w:sz w:val="22"/>
              </w:rPr>
              <w:t>localhost/pages/view.html#!/news</w:t>
            </w:r>
            <w:r>
              <w:t xml:space="preserve"> wird im Webbrowser aufgerufen</w:t>
            </w:r>
          </w:p>
        </w:tc>
      </w:tr>
      <w:tr w:rsidR="00937CA9" w:rsidRPr="00937CA9" w:rsidTr="00DF2DA2">
        <w:trPr>
          <w:trHeight w:val="328"/>
        </w:trPr>
        <w:tc>
          <w:tcPr>
            <w:tcW w:w="2020" w:type="dxa"/>
          </w:tcPr>
          <w:p w:rsidR="00937CA9" w:rsidRPr="00937CA9" w:rsidRDefault="00937CA9" w:rsidP="00F70B2B">
            <w:pPr>
              <w:rPr>
                <w:b/>
              </w:rPr>
            </w:pPr>
            <w:r w:rsidRPr="00937CA9">
              <w:rPr>
                <w:b/>
              </w:rPr>
              <w:t>Erwartetes Resultat</w:t>
            </w:r>
          </w:p>
        </w:tc>
        <w:tc>
          <w:tcPr>
            <w:tcW w:w="7272" w:type="dxa"/>
          </w:tcPr>
          <w:p w:rsidR="00937CA9" w:rsidRPr="00937CA9" w:rsidRDefault="00937CA9" w:rsidP="00F70B2B">
            <w:r>
              <w:t>Im Webbrowser wird ein zufälliger Zeitungsartikel angezeigt</w:t>
            </w:r>
          </w:p>
        </w:tc>
      </w:tr>
    </w:tbl>
    <w:p w:rsidR="00937CA9" w:rsidRDefault="00937CA9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937CA9" w:rsidTr="00F70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937CA9" w:rsidRDefault="00937CA9" w:rsidP="00F70B2B">
            <w:r>
              <w:t>Abschnitt</w:t>
            </w:r>
          </w:p>
        </w:tc>
        <w:tc>
          <w:tcPr>
            <w:tcW w:w="7272" w:type="dxa"/>
          </w:tcPr>
          <w:p w:rsidR="00937CA9" w:rsidRDefault="00937CA9" w:rsidP="00F70B2B">
            <w:r>
              <w:t>Inhalt</w:t>
            </w:r>
          </w:p>
        </w:tc>
      </w:tr>
      <w:tr w:rsidR="00937CA9" w:rsidRPr="00937CA9" w:rsidTr="00F70B2B">
        <w:tc>
          <w:tcPr>
            <w:tcW w:w="2020" w:type="dxa"/>
          </w:tcPr>
          <w:p w:rsidR="00937CA9" w:rsidRPr="00937CA9" w:rsidRDefault="00937CA9" w:rsidP="00F70B2B">
            <w:pPr>
              <w:rPr>
                <w:b/>
              </w:rPr>
            </w:pPr>
            <w:r w:rsidRPr="00937CA9">
              <w:rPr>
                <w:b/>
              </w:rPr>
              <w:t>ID</w:t>
            </w:r>
          </w:p>
        </w:tc>
        <w:tc>
          <w:tcPr>
            <w:tcW w:w="7272" w:type="dxa"/>
          </w:tcPr>
          <w:p w:rsidR="00937CA9" w:rsidRPr="008E35E3" w:rsidRDefault="00937CA9" w:rsidP="00937CA9">
            <w:r w:rsidRPr="008E35E3">
              <w:rPr>
                <w:noProof/>
              </w:rPr>
              <w:t>FT-0</w:t>
            </w:r>
            <w:r w:rsidRPr="008E35E3">
              <w:rPr>
                <w:noProof/>
              </w:rPr>
              <w:t>2</w:t>
            </w:r>
          </w:p>
        </w:tc>
      </w:tr>
      <w:tr w:rsidR="00937CA9" w:rsidRPr="00937CA9" w:rsidTr="00F70B2B">
        <w:tc>
          <w:tcPr>
            <w:tcW w:w="2020" w:type="dxa"/>
          </w:tcPr>
          <w:p w:rsidR="00937CA9" w:rsidRPr="00937CA9" w:rsidRDefault="00937CA9" w:rsidP="00F70B2B">
            <w:pPr>
              <w:rPr>
                <w:b/>
              </w:rPr>
            </w:pPr>
            <w:r w:rsidRPr="00937CA9">
              <w:rPr>
                <w:b/>
              </w:rPr>
              <w:t>Anforderungen</w:t>
            </w:r>
          </w:p>
        </w:tc>
        <w:tc>
          <w:tcPr>
            <w:tcW w:w="7272" w:type="dxa"/>
          </w:tcPr>
          <w:p w:rsidR="00937CA9" w:rsidRPr="00937CA9" w:rsidRDefault="00937CA9" w:rsidP="00F70B2B">
            <w:r>
              <w:t>F</w:t>
            </w:r>
            <w:r>
              <w:t>-03</w:t>
            </w:r>
          </w:p>
        </w:tc>
      </w:tr>
      <w:tr w:rsidR="00937CA9" w:rsidRPr="00937CA9" w:rsidTr="00F70B2B">
        <w:tc>
          <w:tcPr>
            <w:tcW w:w="2020" w:type="dxa"/>
          </w:tcPr>
          <w:p w:rsidR="00937CA9" w:rsidRPr="00937CA9" w:rsidRDefault="00937CA9" w:rsidP="00F70B2B">
            <w:pPr>
              <w:rPr>
                <w:b/>
              </w:rPr>
            </w:pPr>
            <w:r w:rsidRPr="00937CA9">
              <w:rPr>
                <w:b/>
              </w:rPr>
              <w:t>Vorbedingungen</w:t>
            </w:r>
          </w:p>
        </w:tc>
        <w:tc>
          <w:tcPr>
            <w:tcW w:w="7272" w:type="dxa"/>
          </w:tcPr>
          <w:p w:rsidR="00937CA9" w:rsidRPr="00937CA9" w:rsidRDefault="00937CA9" w:rsidP="00F70B2B">
            <w:r>
              <w:t>Der Webserver und die Datenbank läuft</w:t>
            </w:r>
          </w:p>
        </w:tc>
      </w:tr>
      <w:tr w:rsidR="00937CA9" w:rsidRPr="00937CA9" w:rsidTr="00F70B2B">
        <w:tc>
          <w:tcPr>
            <w:tcW w:w="2020" w:type="dxa"/>
          </w:tcPr>
          <w:p w:rsidR="00937CA9" w:rsidRPr="00937CA9" w:rsidRDefault="00937CA9" w:rsidP="00F70B2B">
            <w:pPr>
              <w:rPr>
                <w:b/>
              </w:rPr>
            </w:pPr>
            <w:r w:rsidRPr="00937CA9">
              <w:rPr>
                <w:b/>
              </w:rPr>
              <w:t>Ablauf</w:t>
            </w:r>
          </w:p>
        </w:tc>
        <w:tc>
          <w:tcPr>
            <w:tcW w:w="7272" w:type="dxa"/>
          </w:tcPr>
          <w:p w:rsidR="00937CA9" w:rsidRPr="00937CA9" w:rsidRDefault="008E35E3" w:rsidP="008E35E3">
            <w:r>
              <w:rPr>
                <w:sz w:val="22"/>
              </w:rPr>
              <w:t>localhost/pages/view.html#!/contact wird im Webbrowser aufgerufen</w:t>
            </w:r>
          </w:p>
        </w:tc>
      </w:tr>
      <w:tr w:rsidR="00937CA9" w:rsidRPr="00937CA9" w:rsidTr="00F70B2B">
        <w:tc>
          <w:tcPr>
            <w:tcW w:w="2020" w:type="dxa"/>
          </w:tcPr>
          <w:p w:rsidR="00937CA9" w:rsidRPr="00937CA9" w:rsidRDefault="00937CA9" w:rsidP="00F70B2B">
            <w:pPr>
              <w:rPr>
                <w:b/>
              </w:rPr>
            </w:pPr>
            <w:r w:rsidRPr="00937CA9">
              <w:rPr>
                <w:b/>
              </w:rPr>
              <w:t>Erwartetes Resultat</w:t>
            </w:r>
          </w:p>
        </w:tc>
        <w:tc>
          <w:tcPr>
            <w:tcW w:w="7272" w:type="dxa"/>
          </w:tcPr>
          <w:p w:rsidR="00937CA9" w:rsidRPr="00937CA9" w:rsidRDefault="00937CA9" w:rsidP="008E35E3">
            <w:r>
              <w:t xml:space="preserve">Im </w:t>
            </w:r>
            <w:r w:rsidR="008E35E3">
              <w:t>Webbrowser wird ein Kontaktformular angezeigt.</w:t>
            </w:r>
          </w:p>
        </w:tc>
      </w:tr>
    </w:tbl>
    <w:p w:rsidR="008E35E3" w:rsidRDefault="008E35E3" w:rsidP="00A521D2"/>
    <w:p w:rsidR="008E35E3" w:rsidRDefault="008E35E3">
      <w:pPr>
        <w:spacing w:after="200"/>
      </w:pPr>
      <w:r>
        <w:br w:type="page"/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8E35E3" w:rsidTr="00F70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E35E3" w:rsidRDefault="008E35E3" w:rsidP="00F70B2B">
            <w:r>
              <w:lastRenderedPageBreak/>
              <w:t>Abschnitt</w:t>
            </w:r>
          </w:p>
        </w:tc>
        <w:tc>
          <w:tcPr>
            <w:tcW w:w="7272" w:type="dxa"/>
          </w:tcPr>
          <w:p w:rsidR="008E35E3" w:rsidRDefault="008E35E3" w:rsidP="00F70B2B">
            <w:r>
              <w:t>Inhalt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ID</w:t>
            </w:r>
          </w:p>
        </w:tc>
        <w:tc>
          <w:tcPr>
            <w:tcW w:w="7272" w:type="dxa"/>
          </w:tcPr>
          <w:p w:rsidR="008E35E3" w:rsidRPr="008E35E3" w:rsidRDefault="008E35E3" w:rsidP="00F70B2B">
            <w:r w:rsidRPr="008E35E3">
              <w:rPr>
                <w:noProof/>
              </w:rPr>
              <w:t>FT-0</w:t>
            </w:r>
            <w:r>
              <w:rPr>
                <w:noProof/>
              </w:rPr>
              <w:t>3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Anforderungen</w:t>
            </w:r>
          </w:p>
        </w:tc>
        <w:tc>
          <w:tcPr>
            <w:tcW w:w="7272" w:type="dxa"/>
          </w:tcPr>
          <w:p w:rsidR="008E35E3" w:rsidRPr="00937CA9" w:rsidRDefault="008E35E3" w:rsidP="00F70B2B">
            <w:r>
              <w:t>F</w:t>
            </w:r>
            <w:r>
              <w:t>-04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Vorbedingungen</w:t>
            </w:r>
          </w:p>
        </w:tc>
        <w:tc>
          <w:tcPr>
            <w:tcW w:w="7272" w:type="dxa"/>
          </w:tcPr>
          <w:p w:rsidR="008E35E3" w:rsidRPr="00937CA9" w:rsidRDefault="008E35E3" w:rsidP="00F70B2B">
            <w:r>
              <w:t>Der Webserver und die Datenbank läuft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Ablauf</w:t>
            </w:r>
          </w:p>
        </w:tc>
        <w:tc>
          <w:tcPr>
            <w:tcW w:w="7272" w:type="dxa"/>
          </w:tcPr>
          <w:p w:rsidR="008E35E3" w:rsidRPr="00937CA9" w:rsidRDefault="008E35E3" w:rsidP="008E35E3">
            <w:r>
              <w:rPr>
                <w:sz w:val="22"/>
              </w:rPr>
              <w:t>localhost/pages/view.html#!/</w:t>
            </w:r>
            <w:r>
              <w:rPr>
                <w:sz w:val="22"/>
              </w:rPr>
              <w:t>about</w:t>
            </w:r>
            <w:r>
              <w:rPr>
                <w:sz w:val="22"/>
              </w:rPr>
              <w:t xml:space="preserve"> wird im Webbrowser aufgerufen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Erwartetes Resultat</w:t>
            </w:r>
          </w:p>
        </w:tc>
        <w:tc>
          <w:tcPr>
            <w:tcW w:w="7272" w:type="dxa"/>
          </w:tcPr>
          <w:p w:rsidR="008E35E3" w:rsidRPr="00937CA9" w:rsidRDefault="008E35E3" w:rsidP="008E35E3">
            <w:r>
              <w:t xml:space="preserve">Im </w:t>
            </w:r>
            <w:r>
              <w:t>Webbrowser wird eine Seite angezeigt, welche erklärt, was der Sinn der Applikation ist</w:t>
            </w:r>
          </w:p>
        </w:tc>
      </w:tr>
    </w:tbl>
    <w:p w:rsidR="008E35E3" w:rsidRDefault="008E35E3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8E35E3" w:rsidTr="00F70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E35E3" w:rsidRDefault="008E35E3" w:rsidP="00F70B2B">
            <w:r>
              <w:t>Abschnitt</w:t>
            </w:r>
          </w:p>
        </w:tc>
        <w:tc>
          <w:tcPr>
            <w:tcW w:w="7272" w:type="dxa"/>
          </w:tcPr>
          <w:p w:rsidR="008E35E3" w:rsidRDefault="008E35E3" w:rsidP="00F70B2B">
            <w:r>
              <w:t>Inhalt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ID</w:t>
            </w:r>
          </w:p>
        </w:tc>
        <w:tc>
          <w:tcPr>
            <w:tcW w:w="7272" w:type="dxa"/>
          </w:tcPr>
          <w:p w:rsidR="008E35E3" w:rsidRPr="008E35E3" w:rsidRDefault="008E35E3" w:rsidP="00F70B2B">
            <w:r w:rsidRPr="008E35E3">
              <w:rPr>
                <w:noProof/>
              </w:rPr>
              <w:t>FT-0</w:t>
            </w:r>
            <w:r>
              <w:rPr>
                <w:noProof/>
              </w:rPr>
              <w:t>4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Anforderungen</w:t>
            </w:r>
          </w:p>
        </w:tc>
        <w:tc>
          <w:tcPr>
            <w:tcW w:w="7272" w:type="dxa"/>
          </w:tcPr>
          <w:p w:rsidR="008E35E3" w:rsidRPr="00937CA9" w:rsidRDefault="008E35E3" w:rsidP="00F70B2B">
            <w:r>
              <w:t>F</w:t>
            </w:r>
            <w:r>
              <w:t>-05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DF2DA2" w:rsidP="00F70B2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8E35E3" w:rsidRPr="00937CA9">
              <w:rPr>
                <w:b/>
              </w:rPr>
              <w:t>Vorbedingungen</w:t>
            </w:r>
          </w:p>
        </w:tc>
        <w:tc>
          <w:tcPr>
            <w:tcW w:w="7272" w:type="dxa"/>
          </w:tcPr>
          <w:p w:rsidR="008E35E3" w:rsidRPr="00937CA9" w:rsidRDefault="008E35E3" w:rsidP="00F70B2B">
            <w:r>
              <w:t>Der Webserver und die Datenbank läuft</w:t>
            </w:r>
            <w:r>
              <w:t>. Ein Benutzerkonto ist auf der Datenbank vorhanden.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Ablauf</w:t>
            </w:r>
          </w:p>
        </w:tc>
        <w:tc>
          <w:tcPr>
            <w:tcW w:w="7272" w:type="dxa"/>
          </w:tcPr>
          <w:p w:rsidR="008E35E3" w:rsidRPr="00937CA9" w:rsidRDefault="008E35E3" w:rsidP="008E35E3">
            <w:r>
              <w:rPr>
                <w:sz w:val="22"/>
              </w:rPr>
              <w:t>localhost/pages/view.html#!/</w:t>
            </w:r>
            <w:r>
              <w:rPr>
                <w:sz w:val="22"/>
              </w:rPr>
              <w:t>login</w:t>
            </w:r>
            <w:r>
              <w:rPr>
                <w:sz w:val="22"/>
              </w:rPr>
              <w:t xml:space="preserve"> wird im Webbrowser aufgerufen</w:t>
            </w:r>
            <w:r w:rsidR="00DF2DA2">
              <w:rPr>
                <w:sz w:val="22"/>
              </w:rPr>
              <w:t>. Es werden korrekte Daten eingegeben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Erwartetes Resultat</w:t>
            </w:r>
          </w:p>
        </w:tc>
        <w:tc>
          <w:tcPr>
            <w:tcW w:w="7272" w:type="dxa"/>
          </w:tcPr>
          <w:p w:rsidR="008E35E3" w:rsidRPr="00937CA9" w:rsidRDefault="008E35E3" w:rsidP="008E35E3">
            <w:r>
              <w:t xml:space="preserve">Im </w:t>
            </w:r>
            <w:r>
              <w:t>Webbrowser wird ein Anmeldeformular angezeigt.</w:t>
            </w:r>
          </w:p>
        </w:tc>
      </w:tr>
    </w:tbl>
    <w:p w:rsidR="008E35E3" w:rsidRDefault="008E35E3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8E35E3" w:rsidTr="00F70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E35E3" w:rsidRDefault="008E35E3" w:rsidP="00F70B2B">
            <w:r>
              <w:t>Abschnitt</w:t>
            </w:r>
          </w:p>
        </w:tc>
        <w:tc>
          <w:tcPr>
            <w:tcW w:w="7272" w:type="dxa"/>
          </w:tcPr>
          <w:p w:rsidR="008E35E3" w:rsidRDefault="008E35E3" w:rsidP="00F70B2B">
            <w:r>
              <w:t>Inhalt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ID</w:t>
            </w:r>
          </w:p>
        </w:tc>
        <w:tc>
          <w:tcPr>
            <w:tcW w:w="7272" w:type="dxa"/>
          </w:tcPr>
          <w:p w:rsidR="008E35E3" w:rsidRPr="008E35E3" w:rsidRDefault="008E35E3" w:rsidP="00F70B2B">
            <w:r w:rsidRPr="008E35E3">
              <w:rPr>
                <w:noProof/>
              </w:rPr>
              <w:t>FT-0</w:t>
            </w:r>
            <w:r>
              <w:rPr>
                <w:noProof/>
              </w:rPr>
              <w:t>5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Anforderungen</w:t>
            </w:r>
          </w:p>
        </w:tc>
        <w:tc>
          <w:tcPr>
            <w:tcW w:w="7272" w:type="dxa"/>
          </w:tcPr>
          <w:p w:rsidR="008E35E3" w:rsidRPr="00937CA9" w:rsidRDefault="008E35E3" w:rsidP="00F70B2B">
            <w:r>
              <w:t>F</w:t>
            </w:r>
            <w:r>
              <w:t>-05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Vorbedingungen</w:t>
            </w:r>
          </w:p>
        </w:tc>
        <w:tc>
          <w:tcPr>
            <w:tcW w:w="7272" w:type="dxa"/>
          </w:tcPr>
          <w:p w:rsidR="008E35E3" w:rsidRPr="00937CA9" w:rsidRDefault="008E35E3" w:rsidP="00F70B2B">
            <w:r>
              <w:t>Der Webserver und die Datenbank läuft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Ablauf</w:t>
            </w:r>
          </w:p>
        </w:tc>
        <w:tc>
          <w:tcPr>
            <w:tcW w:w="7272" w:type="dxa"/>
          </w:tcPr>
          <w:p w:rsidR="008E35E3" w:rsidRPr="00937CA9" w:rsidRDefault="008E35E3" w:rsidP="008E35E3">
            <w:r>
              <w:rPr>
                <w:sz w:val="22"/>
              </w:rPr>
              <w:t>localhost/pages/view.html#!/</w:t>
            </w:r>
            <w:r>
              <w:rPr>
                <w:sz w:val="22"/>
              </w:rPr>
              <w:t>register</w:t>
            </w:r>
            <w:r>
              <w:rPr>
                <w:sz w:val="22"/>
              </w:rPr>
              <w:t xml:space="preserve"> wird im Webbrowser aufgerufen</w:t>
            </w:r>
          </w:p>
        </w:tc>
      </w:tr>
      <w:tr w:rsidR="008E35E3" w:rsidRPr="00937CA9" w:rsidTr="00F70B2B">
        <w:tc>
          <w:tcPr>
            <w:tcW w:w="2020" w:type="dxa"/>
          </w:tcPr>
          <w:p w:rsidR="008E35E3" w:rsidRPr="00937CA9" w:rsidRDefault="008E35E3" w:rsidP="00F70B2B">
            <w:pPr>
              <w:rPr>
                <w:b/>
              </w:rPr>
            </w:pPr>
            <w:r w:rsidRPr="00937CA9">
              <w:rPr>
                <w:b/>
              </w:rPr>
              <w:t>Erwartetes Resultat</w:t>
            </w:r>
          </w:p>
        </w:tc>
        <w:tc>
          <w:tcPr>
            <w:tcW w:w="7272" w:type="dxa"/>
          </w:tcPr>
          <w:p w:rsidR="008E35E3" w:rsidRPr="00937CA9" w:rsidRDefault="008E35E3" w:rsidP="008E35E3">
            <w:r>
              <w:t>Im Webbrowser wird ein</w:t>
            </w:r>
            <w:r>
              <w:t xml:space="preserve"> Registrationsformular angezeigt.</w:t>
            </w:r>
          </w:p>
        </w:tc>
      </w:tr>
    </w:tbl>
    <w:p w:rsidR="008E35E3" w:rsidRDefault="008E35E3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DF2DA2" w:rsidTr="00F70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DF2DA2" w:rsidRDefault="00DF2DA2" w:rsidP="00F70B2B">
            <w:r>
              <w:t>Abschnitt</w:t>
            </w:r>
          </w:p>
        </w:tc>
        <w:tc>
          <w:tcPr>
            <w:tcW w:w="7272" w:type="dxa"/>
          </w:tcPr>
          <w:p w:rsidR="00DF2DA2" w:rsidRDefault="00DF2DA2" w:rsidP="00F70B2B">
            <w:r>
              <w:t>Inhalt</w:t>
            </w:r>
          </w:p>
        </w:tc>
      </w:tr>
      <w:tr w:rsidR="00DF2DA2" w:rsidRPr="00937CA9" w:rsidTr="00F70B2B">
        <w:tc>
          <w:tcPr>
            <w:tcW w:w="2020" w:type="dxa"/>
          </w:tcPr>
          <w:p w:rsidR="00DF2DA2" w:rsidRPr="00937CA9" w:rsidRDefault="00DF2DA2" w:rsidP="00F70B2B">
            <w:pPr>
              <w:rPr>
                <w:b/>
              </w:rPr>
            </w:pPr>
            <w:r w:rsidRPr="00937CA9">
              <w:rPr>
                <w:b/>
              </w:rPr>
              <w:t>ID</w:t>
            </w:r>
          </w:p>
        </w:tc>
        <w:tc>
          <w:tcPr>
            <w:tcW w:w="7272" w:type="dxa"/>
          </w:tcPr>
          <w:p w:rsidR="00DF2DA2" w:rsidRPr="008E35E3" w:rsidRDefault="00DF2DA2" w:rsidP="00F70B2B">
            <w:r>
              <w:rPr>
                <w:noProof/>
              </w:rPr>
              <w:t>N</w:t>
            </w:r>
            <w:r w:rsidRPr="008E35E3">
              <w:rPr>
                <w:noProof/>
              </w:rPr>
              <w:t>FT-0</w:t>
            </w:r>
            <w:r>
              <w:rPr>
                <w:noProof/>
              </w:rPr>
              <w:t>6</w:t>
            </w:r>
          </w:p>
        </w:tc>
      </w:tr>
      <w:tr w:rsidR="00DF2DA2" w:rsidRPr="00937CA9" w:rsidTr="00F70B2B">
        <w:tc>
          <w:tcPr>
            <w:tcW w:w="2020" w:type="dxa"/>
          </w:tcPr>
          <w:p w:rsidR="00DF2DA2" w:rsidRPr="00937CA9" w:rsidRDefault="00DF2DA2" w:rsidP="00F70B2B">
            <w:pPr>
              <w:rPr>
                <w:b/>
              </w:rPr>
            </w:pPr>
            <w:r w:rsidRPr="00937CA9">
              <w:rPr>
                <w:b/>
              </w:rPr>
              <w:t>Anforderungen</w:t>
            </w:r>
          </w:p>
        </w:tc>
        <w:tc>
          <w:tcPr>
            <w:tcW w:w="7272" w:type="dxa"/>
          </w:tcPr>
          <w:p w:rsidR="00DF2DA2" w:rsidRPr="00937CA9" w:rsidRDefault="00DF2DA2" w:rsidP="00F70B2B">
            <w:r>
              <w:t>F</w:t>
            </w:r>
            <w:r>
              <w:t>-05</w:t>
            </w:r>
          </w:p>
        </w:tc>
      </w:tr>
      <w:tr w:rsidR="00DF2DA2" w:rsidRPr="00937CA9" w:rsidTr="00F70B2B">
        <w:tc>
          <w:tcPr>
            <w:tcW w:w="2020" w:type="dxa"/>
          </w:tcPr>
          <w:p w:rsidR="00DF2DA2" w:rsidRPr="00937CA9" w:rsidRDefault="00DF2DA2" w:rsidP="00F70B2B">
            <w:pPr>
              <w:rPr>
                <w:b/>
              </w:rPr>
            </w:pPr>
            <w:r w:rsidRPr="00937CA9">
              <w:rPr>
                <w:b/>
              </w:rPr>
              <w:t>Vorbedingungen</w:t>
            </w:r>
          </w:p>
        </w:tc>
        <w:tc>
          <w:tcPr>
            <w:tcW w:w="7272" w:type="dxa"/>
          </w:tcPr>
          <w:p w:rsidR="00DF2DA2" w:rsidRPr="00937CA9" w:rsidRDefault="00DF2DA2" w:rsidP="00F70B2B">
            <w:r>
              <w:t>Der Webserver und die Datenbank läuft</w:t>
            </w:r>
          </w:p>
        </w:tc>
      </w:tr>
      <w:tr w:rsidR="00DF2DA2" w:rsidRPr="00937CA9" w:rsidTr="00F70B2B">
        <w:tc>
          <w:tcPr>
            <w:tcW w:w="2020" w:type="dxa"/>
          </w:tcPr>
          <w:p w:rsidR="00DF2DA2" w:rsidRPr="00937CA9" w:rsidRDefault="00DF2DA2" w:rsidP="00F70B2B">
            <w:pPr>
              <w:rPr>
                <w:b/>
              </w:rPr>
            </w:pPr>
            <w:r w:rsidRPr="00937CA9">
              <w:rPr>
                <w:b/>
              </w:rPr>
              <w:t>Ablauf</w:t>
            </w:r>
          </w:p>
        </w:tc>
        <w:tc>
          <w:tcPr>
            <w:tcW w:w="7272" w:type="dxa"/>
          </w:tcPr>
          <w:p w:rsidR="00DF2DA2" w:rsidRPr="00937CA9" w:rsidRDefault="00DF2DA2" w:rsidP="00DF2DA2">
            <w:r>
              <w:rPr>
                <w:sz w:val="22"/>
              </w:rPr>
              <w:t>localhost/pages/view.html#!/</w:t>
            </w:r>
            <w:r>
              <w:rPr>
                <w:sz w:val="22"/>
              </w:rPr>
              <w:t>login</w:t>
            </w:r>
            <w:r>
              <w:rPr>
                <w:sz w:val="22"/>
              </w:rPr>
              <w:t xml:space="preserve"> wird im Webbrowser aufgerufen</w:t>
            </w:r>
            <w:r>
              <w:rPr>
                <w:sz w:val="22"/>
              </w:rPr>
              <w:t>. Es werden falsche Daten eingegeben.</w:t>
            </w:r>
          </w:p>
        </w:tc>
      </w:tr>
      <w:tr w:rsidR="00DF2DA2" w:rsidRPr="00937CA9" w:rsidTr="00F70B2B">
        <w:tc>
          <w:tcPr>
            <w:tcW w:w="2020" w:type="dxa"/>
          </w:tcPr>
          <w:p w:rsidR="00DF2DA2" w:rsidRPr="00937CA9" w:rsidRDefault="00DF2DA2" w:rsidP="00F70B2B">
            <w:pPr>
              <w:rPr>
                <w:b/>
              </w:rPr>
            </w:pPr>
            <w:r w:rsidRPr="00937CA9">
              <w:rPr>
                <w:b/>
              </w:rPr>
              <w:t>Erwartetes Resultat</w:t>
            </w:r>
          </w:p>
        </w:tc>
        <w:tc>
          <w:tcPr>
            <w:tcW w:w="7272" w:type="dxa"/>
          </w:tcPr>
          <w:p w:rsidR="00DF2DA2" w:rsidRPr="00937CA9" w:rsidRDefault="00DF2DA2" w:rsidP="00F70B2B">
            <w:r>
              <w:t>Im Webbrowser wird ein Anmeldeformular angezeigt.</w:t>
            </w:r>
            <w:r>
              <w:t xml:space="preserve"> Es wird eine Fehlermeldung angezeigt.</w:t>
            </w:r>
          </w:p>
        </w:tc>
      </w:tr>
    </w:tbl>
    <w:p w:rsidR="00DF2DA2" w:rsidRDefault="00DF2DA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C477A" w:rsidTr="00F70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C477A" w:rsidRDefault="003C477A" w:rsidP="00F70B2B">
            <w:r>
              <w:t>Abschnitt</w:t>
            </w:r>
          </w:p>
        </w:tc>
        <w:tc>
          <w:tcPr>
            <w:tcW w:w="7272" w:type="dxa"/>
          </w:tcPr>
          <w:p w:rsidR="003C477A" w:rsidRDefault="003C477A" w:rsidP="00F70B2B">
            <w:r>
              <w:t>Inhalt</w:t>
            </w:r>
          </w:p>
        </w:tc>
      </w:tr>
      <w:tr w:rsidR="003C477A" w:rsidRPr="00937CA9" w:rsidTr="00F70B2B">
        <w:tc>
          <w:tcPr>
            <w:tcW w:w="2020" w:type="dxa"/>
          </w:tcPr>
          <w:p w:rsidR="003C477A" w:rsidRPr="00937CA9" w:rsidRDefault="003C477A" w:rsidP="00F70B2B">
            <w:pPr>
              <w:rPr>
                <w:b/>
              </w:rPr>
            </w:pPr>
            <w:r w:rsidRPr="00937CA9">
              <w:rPr>
                <w:b/>
              </w:rPr>
              <w:t>ID</w:t>
            </w:r>
          </w:p>
        </w:tc>
        <w:tc>
          <w:tcPr>
            <w:tcW w:w="7272" w:type="dxa"/>
          </w:tcPr>
          <w:p w:rsidR="003C477A" w:rsidRPr="008E35E3" w:rsidRDefault="003C477A" w:rsidP="00F70B2B">
            <w:r>
              <w:rPr>
                <w:noProof/>
              </w:rPr>
              <w:t>N</w:t>
            </w:r>
            <w:r w:rsidRPr="008E35E3">
              <w:rPr>
                <w:noProof/>
              </w:rPr>
              <w:t>FT-0</w:t>
            </w:r>
            <w:r>
              <w:rPr>
                <w:noProof/>
              </w:rPr>
              <w:t>7</w:t>
            </w:r>
          </w:p>
        </w:tc>
      </w:tr>
      <w:tr w:rsidR="003C477A" w:rsidRPr="00937CA9" w:rsidTr="00F70B2B">
        <w:tc>
          <w:tcPr>
            <w:tcW w:w="2020" w:type="dxa"/>
          </w:tcPr>
          <w:p w:rsidR="003C477A" w:rsidRPr="00937CA9" w:rsidRDefault="003C477A" w:rsidP="00F70B2B">
            <w:pPr>
              <w:rPr>
                <w:b/>
              </w:rPr>
            </w:pPr>
            <w:r w:rsidRPr="00937CA9">
              <w:rPr>
                <w:b/>
              </w:rPr>
              <w:t>Anforderungen</w:t>
            </w:r>
          </w:p>
        </w:tc>
        <w:tc>
          <w:tcPr>
            <w:tcW w:w="7272" w:type="dxa"/>
          </w:tcPr>
          <w:p w:rsidR="003C477A" w:rsidRPr="00937CA9" w:rsidRDefault="003C477A" w:rsidP="00F70B2B"/>
        </w:tc>
      </w:tr>
      <w:tr w:rsidR="003C477A" w:rsidRPr="00937CA9" w:rsidTr="00F70B2B">
        <w:tc>
          <w:tcPr>
            <w:tcW w:w="2020" w:type="dxa"/>
          </w:tcPr>
          <w:p w:rsidR="003C477A" w:rsidRPr="00937CA9" w:rsidRDefault="003C477A" w:rsidP="00F70B2B">
            <w:pPr>
              <w:rPr>
                <w:b/>
              </w:rPr>
            </w:pPr>
            <w:r w:rsidRPr="00937CA9">
              <w:rPr>
                <w:b/>
              </w:rPr>
              <w:t>Vorbedingungen</w:t>
            </w:r>
          </w:p>
        </w:tc>
        <w:tc>
          <w:tcPr>
            <w:tcW w:w="7272" w:type="dxa"/>
          </w:tcPr>
          <w:p w:rsidR="003C477A" w:rsidRPr="00937CA9" w:rsidRDefault="003C477A" w:rsidP="003C477A">
            <w:r>
              <w:t>Der Webserver</w:t>
            </w:r>
            <w:r>
              <w:t xml:space="preserve"> läuft.</w:t>
            </w:r>
            <w:r>
              <w:t xml:space="preserve"> </w:t>
            </w:r>
            <w:r>
              <w:t>D</w:t>
            </w:r>
            <w:r>
              <w:t>ie Datenbank läuft</w:t>
            </w:r>
            <w:r w:rsidR="00FE004F">
              <w:t xml:space="preserve"> nicht</w:t>
            </w:r>
          </w:p>
        </w:tc>
      </w:tr>
      <w:tr w:rsidR="003C477A" w:rsidRPr="00937CA9" w:rsidTr="00F70B2B">
        <w:tc>
          <w:tcPr>
            <w:tcW w:w="2020" w:type="dxa"/>
          </w:tcPr>
          <w:p w:rsidR="003C477A" w:rsidRPr="00937CA9" w:rsidRDefault="003C477A" w:rsidP="00F70B2B">
            <w:pPr>
              <w:rPr>
                <w:b/>
              </w:rPr>
            </w:pPr>
            <w:r w:rsidRPr="00937CA9">
              <w:rPr>
                <w:b/>
              </w:rPr>
              <w:t>Ablauf</w:t>
            </w:r>
          </w:p>
        </w:tc>
        <w:tc>
          <w:tcPr>
            <w:tcW w:w="7272" w:type="dxa"/>
          </w:tcPr>
          <w:p w:rsidR="003C477A" w:rsidRPr="00937CA9" w:rsidRDefault="003C477A" w:rsidP="00FE004F">
            <w:r>
              <w:rPr>
                <w:sz w:val="22"/>
              </w:rPr>
              <w:t>localhost/pages/view.html#!/</w:t>
            </w:r>
            <w:r w:rsidR="00FE004F">
              <w:rPr>
                <w:sz w:val="22"/>
              </w:rPr>
              <w:t>news wird im Webbrowser aufgerufen.</w:t>
            </w:r>
          </w:p>
        </w:tc>
      </w:tr>
      <w:tr w:rsidR="003C477A" w:rsidRPr="00937CA9" w:rsidTr="00F70B2B">
        <w:tc>
          <w:tcPr>
            <w:tcW w:w="2020" w:type="dxa"/>
          </w:tcPr>
          <w:p w:rsidR="003C477A" w:rsidRPr="00937CA9" w:rsidRDefault="003C477A" w:rsidP="00F70B2B">
            <w:pPr>
              <w:rPr>
                <w:b/>
              </w:rPr>
            </w:pPr>
            <w:r w:rsidRPr="00937CA9">
              <w:rPr>
                <w:b/>
              </w:rPr>
              <w:t>Erwartetes Resultat</w:t>
            </w:r>
          </w:p>
        </w:tc>
        <w:tc>
          <w:tcPr>
            <w:tcW w:w="7272" w:type="dxa"/>
          </w:tcPr>
          <w:p w:rsidR="003C477A" w:rsidRPr="00937CA9" w:rsidRDefault="00FE004F" w:rsidP="00F70B2B">
            <w:r>
              <w:t>Es wird eine Fehlermeldung angezeigt.</w:t>
            </w:r>
          </w:p>
        </w:tc>
      </w:tr>
    </w:tbl>
    <w:p w:rsidR="003C477A" w:rsidRPr="00A521D2" w:rsidRDefault="003C477A" w:rsidP="00A521D2"/>
    <w:sectPr w:rsidR="003C477A" w:rsidRPr="00A521D2" w:rsidSect="00A521D2">
      <w:footerReference w:type="even" r:id="rId11"/>
      <w:footerReference w:type="default" r:id="rId12"/>
      <w:type w:val="continuous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AE8" w:rsidRDefault="00857AE8" w:rsidP="005075C5">
      <w:r>
        <w:separator/>
      </w:r>
    </w:p>
  </w:endnote>
  <w:endnote w:type="continuationSeparator" w:id="0">
    <w:p w:rsidR="00857AE8" w:rsidRDefault="00857AE8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2367" wp14:editId="6240EF7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20567408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275296011"/>
        <w:docPartObj>
          <w:docPartGallery w:val="Page Numbers (Bottom of Page)"/>
          <w:docPartUnique/>
        </w:docPartObj>
      </w:sdtPr>
      <w:sdtEndPr/>
      <w:sdtContent>
        <w:sdt>
          <w:sdtPr>
            <w:id w:val="-1501884756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83610B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83610B">
                <w:rPr>
                  <w:noProof/>
                </w:rPr>
                <w:t>2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3CF607" wp14:editId="41B75C3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3501494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535CB3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857AE8">
              <w:fldChar w:fldCharType="begin"/>
            </w:r>
            <w:r w:rsidR="00857AE8">
              <w:instrText xml:space="preserve"> NUMPAGES -1\* Arabic \* MERGEFORMAT </w:instrText>
            </w:r>
            <w:r w:rsidR="00857AE8">
              <w:fldChar w:fldCharType="separate"/>
            </w:r>
            <w:r w:rsidR="00535CB3">
              <w:rPr>
                <w:noProof/>
              </w:rPr>
              <w:t>2</w:t>
            </w:r>
            <w:r w:rsidR="00857AE8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AE8" w:rsidRDefault="00857AE8" w:rsidP="005075C5">
      <w:r>
        <w:separator/>
      </w:r>
    </w:p>
  </w:footnote>
  <w:footnote w:type="continuationSeparator" w:id="0">
    <w:p w:rsidR="00857AE8" w:rsidRDefault="00857AE8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C477A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35CB3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610B"/>
    <w:rsid w:val="00837599"/>
    <w:rsid w:val="00842229"/>
    <w:rsid w:val="00857AE8"/>
    <w:rsid w:val="00873C98"/>
    <w:rsid w:val="00875539"/>
    <w:rsid w:val="008919BB"/>
    <w:rsid w:val="008941DF"/>
    <w:rsid w:val="008E35E3"/>
    <w:rsid w:val="008F415B"/>
    <w:rsid w:val="00900CE9"/>
    <w:rsid w:val="009045C6"/>
    <w:rsid w:val="00911F6B"/>
    <w:rsid w:val="00917B63"/>
    <w:rsid w:val="00937CA9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37454"/>
    <w:rsid w:val="00D416B2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2DA2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004F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01369A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8E35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E0795-B913-47FE-A59E-8E1D48C7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3</Pages>
  <Words>311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</vt:lpstr>
    </vt:vector>
  </TitlesOfParts>
  <Company>Berufsbildungscenter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>Wicky Samuel</dc:creator>
  <cp:lastModifiedBy>Raison Benjamin</cp:lastModifiedBy>
  <cp:revision>5</cp:revision>
  <dcterms:created xsi:type="dcterms:W3CDTF">2017-03-31T14:51:00Z</dcterms:created>
  <dcterms:modified xsi:type="dcterms:W3CDTF">2017-03-31T14:52:00Z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