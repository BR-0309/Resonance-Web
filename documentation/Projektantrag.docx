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45" w:rsidRDefault="00722633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Projektantrag</w:t>
      </w:r>
    </w:p>
    <w:p w:rsidR="00722633" w:rsidRPr="00844821" w:rsidRDefault="00D44945" w:rsidP="00722633">
      <w:r w:rsidRPr="00844821">
        <w:t>Projekt</w:t>
      </w:r>
      <w:r w:rsidR="00393E5E" w:rsidRPr="00844821">
        <w:t>name</w:t>
      </w:r>
      <w:r w:rsidRPr="00844821">
        <w:t>:</w:t>
      </w:r>
      <w:r w:rsidRPr="00844821">
        <w:tab/>
      </w:r>
      <w:r w:rsidR="00844821" w:rsidRPr="00844821">
        <w:t>Resonator</w:t>
      </w:r>
      <w:r w:rsidR="00844821" w:rsidRPr="00844821">
        <w:br/>
      </w:r>
      <w:r w:rsidR="00393E5E" w:rsidRPr="00844821">
        <w:t>Projektleiter</w:t>
      </w:r>
      <w:r w:rsidR="00606F2D" w:rsidRPr="00844821">
        <w:t>:</w:t>
      </w:r>
      <w:r w:rsidR="00844821" w:rsidRPr="00844821">
        <w:tab/>
        <w:t>Benjamin Raison</w:t>
      </w:r>
    </w:p>
    <w:p w:rsidR="00393E5E" w:rsidRDefault="00393E5E" w:rsidP="00393E5E">
      <w:pPr>
        <w:pStyle w:val="berschrift2"/>
      </w:pPr>
      <w:r>
        <w:t>Projektbeschreibung</w:t>
      </w:r>
    </w:p>
    <w:p w:rsidR="00844821" w:rsidRDefault="00844821" w:rsidP="00844821">
      <w:r>
        <w:t xml:space="preserve">Resonator ist der Versuch, die heutzutage in den Medien oft vorkommende Echokammer zu umgehen, indem Zeitungsartikel von diversen Quellen pseudo-zufällig angezeigt werden. </w:t>
      </w:r>
      <w:r w:rsidR="00AA5302">
        <w:br/>
        <w:t>Diese Quellen können vom Benutzer eingeschränkt oder erweitert werden (zum Beispiel auch Französische Quellen).</w:t>
      </w:r>
    </w:p>
    <w:p w:rsidR="00681E84" w:rsidRDefault="00AA5302" w:rsidP="00AA5302">
      <w:r>
        <w:t xml:space="preserve">Für Benutzer werden alle CRUD-Operationen implementiert. </w:t>
      </w:r>
    </w:p>
    <w:p w:rsidR="00AA5302" w:rsidRPr="00AA5302" w:rsidRDefault="00AA5302" w:rsidP="00AA5302">
      <w:pPr>
        <w:pStyle w:val="berschrift3"/>
      </w:pPr>
      <w:r w:rsidRPr="00AA5302">
        <w:t>Schwierigkeiten</w:t>
      </w:r>
    </w:p>
    <w:p w:rsidR="00AA5302" w:rsidRPr="00AA5302" w:rsidRDefault="00AA5302" w:rsidP="00AA5302">
      <w:pPr>
        <w:pStyle w:val="Listenabsatz"/>
        <w:numPr>
          <w:ilvl w:val="0"/>
          <w:numId w:val="41"/>
        </w:numPr>
      </w:pPr>
      <w:r w:rsidRPr="00AA5302">
        <w:t>Unbekannte Technologie</w:t>
      </w:r>
    </w:p>
    <w:p w:rsidR="00AA5302" w:rsidRPr="00AA5302" w:rsidRDefault="00AA5302" w:rsidP="00AA5302">
      <w:pPr>
        <w:pStyle w:val="Listenabsatz"/>
        <w:numPr>
          <w:ilvl w:val="0"/>
          <w:numId w:val="41"/>
        </w:numPr>
      </w:pPr>
      <w:r w:rsidRPr="00AA5302">
        <w:t>Datenbankzugriff</w:t>
      </w:r>
    </w:p>
    <w:p w:rsidR="00AA5302" w:rsidRPr="00AA5302" w:rsidRDefault="00AA5302" w:rsidP="00AA5302">
      <w:pPr>
        <w:pStyle w:val="Listenabsatz"/>
        <w:numPr>
          <w:ilvl w:val="0"/>
          <w:numId w:val="41"/>
        </w:numPr>
      </w:pPr>
      <w:r w:rsidRPr="00AA5302">
        <w:t>Benutzerverwaltung</w:t>
      </w:r>
    </w:p>
    <w:p w:rsidR="00AA5302" w:rsidRDefault="00AA5302" w:rsidP="00AA5302">
      <w:pPr>
        <w:pStyle w:val="Listenabsatz"/>
        <w:numPr>
          <w:ilvl w:val="0"/>
          <w:numId w:val="41"/>
        </w:numPr>
      </w:pPr>
      <w:r w:rsidRPr="00AA5302">
        <w:t>Cookies, Sessions etc.</w:t>
      </w:r>
    </w:p>
    <w:p w:rsidR="00AA5302" w:rsidRDefault="00AA5302" w:rsidP="00AA5302">
      <w:pPr>
        <w:pStyle w:val="Listenabsatz"/>
        <w:numPr>
          <w:ilvl w:val="0"/>
          <w:numId w:val="41"/>
        </w:numPr>
      </w:pPr>
      <w:r>
        <w:t>Zeitdruck</w:t>
      </w:r>
    </w:p>
    <w:p w:rsidR="00AA5302" w:rsidRPr="00AA5302" w:rsidRDefault="00AA5302" w:rsidP="00AA5302">
      <w:pPr>
        <w:pStyle w:val="Listenabsatz"/>
        <w:numPr>
          <w:ilvl w:val="0"/>
          <w:numId w:val="41"/>
        </w:numPr>
      </w:pPr>
      <w:r>
        <w:t>Design</w:t>
      </w:r>
      <w:bookmarkStart w:id="19" w:name="_GoBack"/>
      <w:bookmarkEnd w:id="19"/>
    </w:p>
    <w:p w:rsidR="00C85244" w:rsidRDefault="00C85244" w:rsidP="00C85244">
      <w:pPr>
        <w:pStyle w:val="berschrift2"/>
      </w:pPr>
      <w:r>
        <w:t>Freigabe</w:t>
      </w:r>
    </w:p>
    <w:p w:rsidR="00D44945" w:rsidRDefault="00681E84" w:rsidP="001E4804">
      <w:pPr>
        <w:tabs>
          <w:tab w:val="left" w:leader="dot" w:pos="4678"/>
        </w:tabs>
      </w:pPr>
      <w:r>
        <w:t>Freigabe</w:t>
      </w:r>
      <w:r w:rsidR="00C85244">
        <w:t xml:space="preserve"> durch</w:t>
      </w:r>
      <w:r>
        <w:t>:</w:t>
      </w:r>
      <w:r w:rsidR="001E4804">
        <w:t xml:space="preserve"> </w:t>
      </w:r>
      <w:r w:rsidR="00C85244">
        <w:tab/>
      </w:r>
    </w:p>
    <w:p w:rsidR="00C85244" w:rsidRPr="00D44945" w:rsidRDefault="001E4804" w:rsidP="001E4804">
      <w:pPr>
        <w:tabs>
          <w:tab w:val="left" w:leader="dot" w:pos="4678"/>
        </w:tabs>
      </w:pPr>
      <w:r>
        <w:t xml:space="preserve">Unterschrift: </w:t>
      </w:r>
      <w:r w:rsidR="00346DE4">
        <w:t xml:space="preserve">      </w:t>
      </w:r>
      <w:r w:rsidR="00346DE4"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sectPr w:rsidR="00C85244" w:rsidRPr="00D44945" w:rsidSect="00D44945">
      <w:footerReference w:type="even" r:id="rId8"/>
      <w:footerReference w:type="default" r:id="rId9"/>
      <w:footerReference w:type="first" r:id="rId10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41A" w:rsidRDefault="00DA641A" w:rsidP="005075C5">
      <w:r>
        <w:separator/>
      </w:r>
    </w:p>
  </w:endnote>
  <w:endnote w:type="continuationSeparator" w:id="0">
    <w:p w:rsidR="00DA641A" w:rsidRDefault="00DA641A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681897" wp14:editId="0B8432B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393E5E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DA641A">
              <w:fldChar w:fldCharType="begin"/>
            </w:r>
            <w:r w:rsidR="00DA641A">
              <w:instrText xml:space="preserve"> NUMPAGES -1\* Arabic \* MERGEFORMAT </w:instrText>
            </w:r>
            <w:r w:rsidR="00DA641A">
              <w:fldChar w:fldCharType="separate"/>
            </w:r>
            <w:r w:rsidR="00393E5E">
              <w:rPr>
                <w:noProof/>
              </w:rPr>
              <w:t>2</w:t>
            </w:r>
            <w:r w:rsidR="00DA641A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B3ADE5" wp14:editId="68232692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D44945">
                <w:rPr>
                  <w:noProof/>
                </w:rPr>
                <w:t>1</w:t>
              </w:r>
            </w:fldSimple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9D2" w:rsidRDefault="00B829D2" w:rsidP="00B829D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BFC4C1" wp14:editId="49EBE4BF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5852160" cy="36195"/>
              <wp:effectExtent l="0" t="0" r="2540" b="190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240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126F0" id="Rechteck 1" o:spid="_x0000_s1026" style="position:absolute;margin-left:0;margin-top:6.35pt;width:460.8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B829D2" w:rsidRDefault="00B829D2" w:rsidP="00B829D2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Projektantrag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AA5302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DA641A">
              <w:fldChar w:fldCharType="begin"/>
            </w:r>
            <w:r w:rsidR="00DA641A">
              <w:instrText xml:space="preserve"> NUMPAGES -1\* Arabic \* MERGEFORMAT </w:instrText>
            </w:r>
            <w:r w:rsidR="00DA641A">
              <w:fldChar w:fldCharType="separate"/>
            </w:r>
            <w:r w:rsidR="00AA5302">
              <w:rPr>
                <w:noProof/>
              </w:rPr>
              <w:t>1</w:t>
            </w:r>
            <w:r w:rsidR="00DA641A">
              <w:rPr>
                <w:noProof/>
              </w:rPr>
              <w:fldChar w:fldCharType="end"/>
            </w:r>
          </w:sdtContent>
        </w:sdt>
      </w:sdtContent>
    </w:sdt>
  </w:p>
  <w:p w:rsidR="00B829D2" w:rsidRDefault="00B829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41A" w:rsidRDefault="00DA641A" w:rsidP="005075C5">
      <w:r>
        <w:separator/>
      </w:r>
    </w:p>
  </w:footnote>
  <w:footnote w:type="continuationSeparator" w:id="0">
    <w:p w:rsidR="00DA641A" w:rsidRDefault="00DA641A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8C44827"/>
    <w:multiLevelType w:val="multilevel"/>
    <w:tmpl w:val="85185436"/>
    <w:numStyleLink w:val="Bbc2"/>
  </w:abstractNum>
  <w:abstractNum w:abstractNumId="7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B0416"/>
    <w:multiLevelType w:val="hybridMultilevel"/>
    <w:tmpl w:val="F17222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4510097"/>
    <w:multiLevelType w:val="multilevel"/>
    <w:tmpl w:val="BA328E1C"/>
    <w:numStyleLink w:val="Bbcnumerisch"/>
  </w:abstractNum>
  <w:abstractNum w:abstractNumId="11" w15:restartNumberingAfterBreak="0">
    <w:nsid w:val="24522556"/>
    <w:multiLevelType w:val="multilevel"/>
    <w:tmpl w:val="85185436"/>
    <w:numStyleLink w:val="Bbc2"/>
  </w:abstractNum>
  <w:abstractNum w:abstractNumId="12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4" w15:restartNumberingAfterBreak="0">
    <w:nsid w:val="2ACF7DED"/>
    <w:multiLevelType w:val="multilevel"/>
    <w:tmpl w:val="85185436"/>
    <w:numStyleLink w:val="Bbc2"/>
  </w:abstractNum>
  <w:abstractNum w:abstractNumId="15" w15:restartNumberingAfterBreak="0">
    <w:nsid w:val="2F8B1888"/>
    <w:multiLevelType w:val="multilevel"/>
    <w:tmpl w:val="85185436"/>
    <w:numStyleLink w:val="Bbc2"/>
  </w:abstractNum>
  <w:abstractNum w:abstractNumId="16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8" w15:restartNumberingAfterBreak="0">
    <w:nsid w:val="3A451D6F"/>
    <w:multiLevelType w:val="multilevel"/>
    <w:tmpl w:val="85185436"/>
    <w:numStyleLink w:val="Bbc2"/>
  </w:abstractNum>
  <w:abstractNum w:abstractNumId="19" w15:restartNumberingAfterBreak="0">
    <w:nsid w:val="3ADC3BC3"/>
    <w:multiLevelType w:val="multilevel"/>
    <w:tmpl w:val="BA328E1C"/>
    <w:numStyleLink w:val="Bbcnumerisch"/>
  </w:abstractNum>
  <w:abstractNum w:abstractNumId="20" w15:restartNumberingAfterBreak="0">
    <w:nsid w:val="3C1B0CD2"/>
    <w:multiLevelType w:val="multilevel"/>
    <w:tmpl w:val="85185436"/>
    <w:numStyleLink w:val="Bbc2"/>
  </w:abstractNum>
  <w:abstractNum w:abstractNumId="21" w15:restartNumberingAfterBreak="0">
    <w:nsid w:val="3C764DD5"/>
    <w:multiLevelType w:val="multilevel"/>
    <w:tmpl w:val="85185436"/>
    <w:numStyleLink w:val="Bbc2"/>
  </w:abstractNum>
  <w:abstractNum w:abstractNumId="22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6" w15:restartNumberingAfterBreak="0">
    <w:nsid w:val="55B82BDC"/>
    <w:multiLevelType w:val="multilevel"/>
    <w:tmpl w:val="85185436"/>
    <w:numStyleLink w:val="Bbc2"/>
  </w:abstractNum>
  <w:abstractNum w:abstractNumId="27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A66AD"/>
    <w:multiLevelType w:val="multilevel"/>
    <w:tmpl w:val="85185436"/>
    <w:numStyleLink w:val="Bbc2"/>
  </w:abstractNum>
  <w:abstractNum w:abstractNumId="29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26E32"/>
    <w:multiLevelType w:val="multilevel"/>
    <w:tmpl w:val="85185436"/>
    <w:numStyleLink w:val="Bbc2"/>
  </w:abstractNum>
  <w:abstractNum w:abstractNumId="32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5D5C6E"/>
    <w:multiLevelType w:val="multilevel"/>
    <w:tmpl w:val="85185436"/>
    <w:numStyleLink w:val="Bbc2"/>
  </w:abstractNum>
  <w:abstractNum w:abstractNumId="34" w15:restartNumberingAfterBreak="0">
    <w:nsid w:val="6B0D2430"/>
    <w:multiLevelType w:val="multilevel"/>
    <w:tmpl w:val="85185436"/>
    <w:numStyleLink w:val="Bbc2"/>
  </w:abstractNum>
  <w:abstractNum w:abstractNumId="35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8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9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40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7"/>
  </w:num>
  <w:num w:numId="3">
    <w:abstractNumId w:val="4"/>
  </w:num>
  <w:num w:numId="4">
    <w:abstractNumId w:val="13"/>
  </w:num>
  <w:num w:numId="5">
    <w:abstractNumId w:val="12"/>
  </w:num>
  <w:num w:numId="6">
    <w:abstractNumId w:val="16"/>
  </w:num>
  <w:num w:numId="7">
    <w:abstractNumId w:val="0"/>
  </w:num>
  <w:num w:numId="8">
    <w:abstractNumId w:val="2"/>
  </w:num>
  <w:num w:numId="9">
    <w:abstractNumId w:val="5"/>
  </w:num>
  <w:num w:numId="10">
    <w:abstractNumId w:val="38"/>
  </w:num>
  <w:num w:numId="11">
    <w:abstractNumId w:val="36"/>
  </w:num>
  <w:num w:numId="12">
    <w:abstractNumId w:val="32"/>
  </w:num>
  <w:num w:numId="13">
    <w:abstractNumId w:val="10"/>
  </w:num>
  <w:num w:numId="14">
    <w:abstractNumId w:val="39"/>
  </w:num>
  <w:num w:numId="15">
    <w:abstractNumId w:val="25"/>
  </w:num>
  <w:num w:numId="16">
    <w:abstractNumId w:val="19"/>
  </w:num>
  <w:num w:numId="17">
    <w:abstractNumId w:val="33"/>
  </w:num>
  <w:num w:numId="18">
    <w:abstractNumId w:val="40"/>
  </w:num>
  <w:num w:numId="19">
    <w:abstractNumId w:val="28"/>
  </w:num>
  <w:num w:numId="20">
    <w:abstractNumId w:val="24"/>
  </w:num>
  <w:num w:numId="21">
    <w:abstractNumId w:val="26"/>
  </w:num>
  <w:num w:numId="22">
    <w:abstractNumId w:val="30"/>
  </w:num>
  <w:num w:numId="23">
    <w:abstractNumId w:val="21"/>
  </w:num>
  <w:num w:numId="24">
    <w:abstractNumId w:val="14"/>
  </w:num>
  <w:num w:numId="25">
    <w:abstractNumId w:val="18"/>
  </w:num>
  <w:num w:numId="26">
    <w:abstractNumId w:val="15"/>
  </w:num>
  <w:num w:numId="27">
    <w:abstractNumId w:val="31"/>
  </w:num>
  <w:num w:numId="28">
    <w:abstractNumId w:val="20"/>
  </w:num>
  <w:num w:numId="29">
    <w:abstractNumId w:val="6"/>
  </w:num>
  <w:num w:numId="30">
    <w:abstractNumId w:val="34"/>
  </w:num>
  <w:num w:numId="31">
    <w:abstractNumId w:val="3"/>
  </w:num>
  <w:num w:numId="32">
    <w:abstractNumId w:val="17"/>
  </w:num>
  <w:num w:numId="33">
    <w:abstractNumId w:val="7"/>
  </w:num>
  <w:num w:numId="34">
    <w:abstractNumId w:val="11"/>
  </w:num>
  <w:num w:numId="35">
    <w:abstractNumId w:val="35"/>
  </w:num>
  <w:num w:numId="36">
    <w:abstractNumId w:val="23"/>
  </w:num>
  <w:num w:numId="37">
    <w:abstractNumId w:val="27"/>
  </w:num>
  <w:num w:numId="38">
    <w:abstractNumId w:val="29"/>
  </w:num>
  <w:num w:numId="39">
    <w:abstractNumId w:val="1"/>
  </w:num>
  <w:num w:numId="40">
    <w:abstractNumId w:val="22"/>
  </w:num>
  <w:num w:numId="4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E4804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46DE4"/>
    <w:rsid w:val="0036081D"/>
    <w:rsid w:val="00362026"/>
    <w:rsid w:val="0036427E"/>
    <w:rsid w:val="0036640C"/>
    <w:rsid w:val="003912DB"/>
    <w:rsid w:val="00393E5E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06F2D"/>
    <w:rsid w:val="00651E33"/>
    <w:rsid w:val="0066006C"/>
    <w:rsid w:val="00661F88"/>
    <w:rsid w:val="00670CD4"/>
    <w:rsid w:val="00677753"/>
    <w:rsid w:val="006819C4"/>
    <w:rsid w:val="00681E8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22633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44821"/>
    <w:rsid w:val="00873C98"/>
    <w:rsid w:val="00875539"/>
    <w:rsid w:val="00890C8B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A5302"/>
    <w:rsid w:val="00AA7B9E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29D2"/>
    <w:rsid w:val="00B865EA"/>
    <w:rsid w:val="00BA5022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244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09C6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A641A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6CAEAE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37340-374B-4554-9989-A72A24E6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Berufsbildungscenter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Wicky Samuel</dc:creator>
  <cp:lastModifiedBy>Raison Benjamin</cp:lastModifiedBy>
  <cp:revision>3</cp:revision>
  <dcterms:created xsi:type="dcterms:W3CDTF">2017-03-09T14:10:00Z</dcterms:created>
  <dcterms:modified xsi:type="dcterms:W3CDTF">2017-03-09T14:17:00Z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